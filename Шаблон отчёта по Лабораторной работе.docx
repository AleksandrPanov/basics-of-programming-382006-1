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C9" w:rsidRDefault="00077DC9" w:rsidP="00077DC9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:rsidR="00077DC9" w:rsidRPr="008B1656" w:rsidRDefault="00077DC9" w:rsidP="00077DC9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 w:rsidR="00515F4A"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077DC9" w:rsidRPr="00B527AC" w:rsidRDefault="00077DC9" w:rsidP="00077DC9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077DC9" w:rsidRDefault="00077DC9" w:rsidP="00077DC9">
      <w:pPr>
        <w:ind w:firstLine="0"/>
        <w:jc w:val="center"/>
        <w:rPr>
          <w:b/>
          <w:sz w:val="28"/>
          <w:szCs w:val="28"/>
        </w:rPr>
      </w:pPr>
    </w:p>
    <w:p w:rsidR="00077DC9" w:rsidRPr="00631630" w:rsidRDefault="00077DC9" w:rsidP="00077DC9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77DC9" w:rsidRPr="00DF596C" w:rsidRDefault="00077DC9" w:rsidP="00077DC9">
      <w:pPr>
        <w:pStyle w:val="ad"/>
        <w:jc w:val="both"/>
        <w:rPr>
          <w:sz w:val="28"/>
          <w:szCs w:val="28"/>
        </w:rPr>
      </w:pPr>
    </w:p>
    <w:p w:rsidR="009F6410" w:rsidRPr="009F6410" w:rsidRDefault="009F6410" w:rsidP="006D1309">
      <w:pPr>
        <w:ind w:firstLine="0"/>
        <w:rPr>
          <w:b/>
          <w:sz w:val="28"/>
          <w:szCs w:val="28"/>
          <w:lang w:val="x-none"/>
        </w:rPr>
      </w:pPr>
    </w:p>
    <w:p w:rsidR="00077DC9" w:rsidRDefault="009F6410" w:rsidP="006D1309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</w:t>
      </w:r>
      <w:r w:rsidR="00077DC9" w:rsidRPr="009F6410">
        <w:rPr>
          <w:b/>
          <w:sz w:val="36"/>
          <w:szCs w:val="36"/>
        </w:rPr>
        <w:t>по лабораторной работе</w:t>
      </w:r>
    </w:p>
    <w:p w:rsidR="009F6410" w:rsidRPr="009F6410" w:rsidRDefault="009F6410" w:rsidP="006D1309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515F4A">
        <w:rPr>
          <w:b/>
          <w:sz w:val="36"/>
          <w:szCs w:val="36"/>
        </w:rPr>
        <w:t>…</w:t>
      </w:r>
      <w:r>
        <w:rPr>
          <w:b/>
          <w:sz w:val="36"/>
          <w:szCs w:val="36"/>
        </w:rPr>
        <w:t>»</w:t>
      </w:r>
    </w:p>
    <w:p w:rsidR="00077DC9" w:rsidRDefault="00077DC9" w:rsidP="00077DC9">
      <w:pPr>
        <w:ind w:firstLine="0"/>
        <w:rPr>
          <w:sz w:val="28"/>
          <w:szCs w:val="28"/>
        </w:rPr>
      </w:pPr>
    </w:p>
    <w:p w:rsidR="009F6410" w:rsidRDefault="009F6410" w:rsidP="00077DC9">
      <w:pPr>
        <w:ind w:firstLine="0"/>
        <w:rPr>
          <w:sz w:val="28"/>
          <w:szCs w:val="28"/>
        </w:rPr>
      </w:pPr>
    </w:p>
    <w:p w:rsidR="00077DC9" w:rsidRPr="00077DC9" w:rsidRDefault="00077DC9" w:rsidP="00077DC9">
      <w:pPr>
        <w:ind w:firstLine="0"/>
        <w:rPr>
          <w:sz w:val="28"/>
          <w:szCs w:val="28"/>
        </w:rPr>
      </w:pP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</w:t>
      </w:r>
      <w:r w:rsidR="009F6410">
        <w:rPr>
          <w:rFonts w:ascii="TimesNewRomanPSMT" w:hAnsi="TimesNewRomanPSMT" w:cs="TimesNewRomanPSMT"/>
          <w:b/>
          <w:sz w:val="28"/>
          <w:szCs w:val="28"/>
        </w:rPr>
        <w:t>(</w:t>
      </w:r>
      <w:r w:rsidRPr="00077DC9">
        <w:rPr>
          <w:rFonts w:ascii="TimesNewRomanPSMT" w:hAnsi="TimesNewRomanPSMT" w:cs="TimesNewRomanPSMT"/>
          <w:b/>
          <w:sz w:val="28"/>
          <w:szCs w:val="28"/>
        </w:rPr>
        <w:t>а</w:t>
      </w:r>
      <w:r w:rsidR="009F6410">
        <w:rPr>
          <w:rFonts w:ascii="TimesNewRomanPSMT" w:hAnsi="TimesNewRomanPSMT" w:cs="TimesNewRomanPSMT"/>
          <w:b/>
          <w:sz w:val="28"/>
          <w:szCs w:val="28"/>
        </w:rPr>
        <w:t>)</w:t>
      </w:r>
      <w:r w:rsidRPr="00077DC9">
        <w:rPr>
          <w:rFonts w:ascii="TimesNewRomanPSMT" w:hAnsi="TimesNewRomanPSMT" w:cs="TimesNewRomanPSMT"/>
          <w:b/>
          <w:sz w:val="28"/>
          <w:szCs w:val="28"/>
        </w:rPr>
        <w:t>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Default="009F6410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студент</w:t>
      </w:r>
      <w:proofErr w:type="gramEnd"/>
      <w:r>
        <w:rPr>
          <w:rFonts w:ascii="TimesNewRomanPSMT" w:hAnsi="TimesNewRomanPSMT" w:cs="TimesNewRomanPSMT"/>
          <w:sz w:val="28"/>
          <w:szCs w:val="28"/>
        </w:rPr>
        <w:t>(</w:t>
      </w:r>
      <w:r w:rsidR="00077DC9">
        <w:rPr>
          <w:rFonts w:ascii="TimesNewRomanPSMT" w:hAnsi="TimesNewRomanPSMT" w:cs="TimesNewRomanPSMT"/>
          <w:sz w:val="28"/>
          <w:szCs w:val="28"/>
        </w:rPr>
        <w:t>ка</w:t>
      </w:r>
      <w:r>
        <w:rPr>
          <w:rFonts w:ascii="TimesNewRomanPSMT" w:hAnsi="TimesNewRomanPSMT" w:cs="TimesNewRomanPSMT"/>
          <w:sz w:val="28"/>
          <w:szCs w:val="28"/>
        </w:rPr>
        <w:t>)</w:t>
      </w:r>
      <w:r w:rsidR="00077DC9">
        <w:rPr>
          <w:rFonts w:ascii="TimesNewRomanPSMT" w:hAnsi="TimesNewRomanPSMT" w:cs="TimesNewRomanPSMT"/>
          <w:sz w:val="28"/>
          <w:szCs w:val="28"/>
        </w:rPr>
        <w:t xml:space="preserve"> группы </w:t>
      </w:r>
      <w:r>
        <w:rPr>
          <w:rFonts w:ascii="TimesNewRomanPSMT" w:hAnsi="TimesNewRomanPSMT" w:cs="TimesNewRomanPSMT"/>
          <w:sz w:val="28"/>
          <w:szCs w:val="28"/>
        </w:rPr>
        <w:t>…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</w:t>
      </w:r>
      <w:r w:rsidR="009F6410">
        <w:rPr>
          <w:rFonts w:ascii="TimesNewRomanPSMT" w:hAnsi="TimesNewRomanPSMT" w:cs="TimesNewRomanPSMT"/>
          <w:sz w:val="28"/>
          <w:szCs w:val="28"/>
        </w:rPr>
        <w:t>ФИО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Pr="00077DC9" w:rsidRDefault="00077DC9" w:rsidP="009F6410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077DC9" w:rsidRPr="00FA0FC3" w:rsidRDefault="00FA0FC3" w:rsidP="009F6410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к.</w:t>
      </w:r>
      <w:r w:rsidR="009F6410">
        <w:rPr>
          <w:sz w:val="28"/>
          <w:szCs w:val="28"/>
        </w:rPr>
        <w:t>т.н</w:t>
      </w:r>
      <w:r w:rsidR="00077DC9" w:rsidRPr="00FA0FC3">
        <w:rPr>
          <w:sz w:val="28"/>
          <w:szCs w:val="28"/>
        </w:rPr>
        <w:t>.,</w:t>
      </w:r>
      <w:r w:rsidRPr="00FA0FC3">
        <w:rPr>
          <w:sz w:val="28"/>
          <w:szCs w:val="28"/>
        </w:rPr>
        <w:t xml:space="preserve"> </w:t>
      </w:r>
      <w:r w:rsidR="00077DC9" w:rsidRPr="00FA0FC3">
        <w:rPr>
          <w:sz w:val="28"/>
          <w:szCs w:val="28"/>
        </w:rPr>
        <w:t>доцент</w:t>
      </w:r>
      <w:r w:rsidRPr="00CC7197">
        <w:rPr>
          <w:sz w:val="28"/>
          <w:szCs w:val="28"/>
        </w:rPr>
        <w:t xml:space="preserve"> </w:t>
      </w:r>
      <w:r w:rsidR="00077DC9" w:rsidRPr="00FA0FC3">
        <w:rPr>
          <w:sz w:val="28"/>
          <w:szCs w:val="28"/>
        </w:rPr>
        <w:t>каф.</w:t>
      </w:r>
      <w:r>
        <w:rPr>
          <w:sz w:val="28"/>
          <w:szCs w:val="28"/>
          <w:lang w:val="en-US"/>
        </w:rPr>
        <w:t> </w:t>
      </w:r>
      <w:r w:rsidR="00077DC9" w:rsidRPr="00FA0FC3">
        <w:rPr>
          <w:sz w:val="28"/>
          <w:szCs w:val="28"/>
        </w:rPr>
        <w:t>МОСТ</w:t>
      </w:r>
      <w:r w:rsidR="009F6410">
        <w:rPr>
          <w:sz w:val="28"/>
          <w:szCs w:val="28"/>
        </w:rPr>
        <w:t xml:space="preserve"> ИИТММ</w:t>
      </w:r>
    </w:p>
    <w:p w:rsidR="009F6410" w:rsidRDefault="00077DC9" w:rsidP="009F6410">
      <w:pPr>
        <w:pStyle w:val="af1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="009F6410" w:rsidRPr="009F6410">
        <w:t xml:space="preserve"> </w:t>
      </w:r>
      <w:r w:rsidR="009F6410">
        <w:t>Мееров И.Б.</w:t>
      </w:r>
    </w:p>
    <w:p w:rsidR="00077DC9" w:rsidRDefault="00077DC9" w:rsidP="00FA0FC3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:rsidR="00077DC9" w:rsidRDefault="00077DC9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077DC9" w:rsidRPr="0056405A" w:rsidRDefault="00077DC9" w:rsidP="006D1309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6D1309" w:rsidRPr="003A5ED5" w:rsidRDefault="00077DC9" w:rsidP="00515F4A">
      <w:pPr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</w:r>
      <w:bookmarkStart w:id="0" w:name="_GoBack"/>
      <w:bookmarkEnd w:id="0"/>
      <w:r w:rsidRPr="003A5ED5">
        <w:rPr>
          <w:sz w:val="28"/>
          <w:szCs w:val="28"/>
        </w:rPr>
        <w:t>2020</w:t>
      </w:r>
      <w:r w:rsidR="006D1309" w:rsidRPr="003A5ED5">
        <w:rPr>
          <w:sz w:val="28"/>
          <w:szCs w:val="28"/>
        </w:rPr>
        <w:br w:type="page"/>
      </w:r>
    </w:p>
    <w:p w:rsidR="003216E3" w:rsidRDefault="003216E3" w:rsidP="003216E3">
      <w:pPr>
        <w:pStyle w:val="1"/>
      </w:pPr>
      <w:bookmarkStart w:id="1" w:name="_Toc36637728"/>
      <w:bookmarkStart w:id="2" w:name="_Toc36641742"/>
      <w:bookmarkStart w:id="3" w:name="_Toc58153724"/>
      <w:r>
        <w:lastRenderedPageBreak/>
        <w:t>Содержание</w:t>
      </w:r>
      <w:bookmarkEnd w:id="1"/>
      <w:bookmarkEnd w:id="2"/>
      <w:bookmarkEnd w:id="3"/>
    </w:p>
    <w:p w:rsidR="003D6233" w:rsidRDefault="003E039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8153724" w:history="1">
        <w:r w:rsidR="003D6233" w:rsidRPr="00DC4FEA">
          <w:rPr>
            <w:rStyle w:val="ac"/>
            <w:noProof/>
          </w:rPr>
          <w:t>Содержание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_Toc58153724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2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25" w:history="1">
        <w:r w:rsidR="003D6233" w:rsidRPr="00DC4FEA">
          <w:rPr>
            <w:rStyle w:val="ac"/>
            <w:noProof/>
          </w:rPr>
          <w:t>Введение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_Toc58153725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3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26" w:history="1">
        <w:r w:rsidR="003D6233" w:rsidRPr="00DC4FEA">
          <w:rPr>
            <w:rStyle w:val="ac"/>
            <w:noProof/>
          </w:rPr>
          <w:t>1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Постановка задачи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_Toc58153726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4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27" w:history="1">
        <w:r w:rsidR="003D6233" w:rsidRPr="00DC4FEA">
          <w:rPr>
            <w:rStyle w:val="ac"/>
            <w:noProof/>
          </w:rPr>
          <w:t>2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Руководство пользователя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_Toc58153727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5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28" w:history="1">
        <w:r w:rsidR="003D6233" w:rsidRPr="00DC4FEA">
          <w:rPr>
            <w:rStyle w:val="ac"/>
            <w:noProof/>
          </w:rPr>
          <w:t>3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Руководство программиста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_Toc58153728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6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29" w:history="1">
        <w:r w:rsidR="003D6233" w:rsidRPr="00DC4FEA">
          <w:rPr>
            <w:rStyle w:val="ac"/>
            <w:noProof/>
          </w:rPr>
          <w:t>3.1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Описание структуры программы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_Toc58153729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6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0" w:history="1">
        <w:r w:rsidR="003D6233" w:rsidRPr="00DC4FEA">
          <w:rPr>
            <w:rStyle w:val="ac"/>
            <w:noProof/>
          </w:rPr>
          <w:t>3.2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Описание структур данных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_Toc58153730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6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1" w:history="1">
        <w:r w:rsidR="003D6233" w:rsidRPr="00DC4FEA">
          <w:rPr>
            <w:rStyle w:val="ac"/>
            <w:noProof/>
          </w:rPr>
          <w:t>3.3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Описание алгоритмов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_Toc58153731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6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2" w:history="1">
        <w:r w:rsidR="003D6233" w:rsidRPr="00DC4FEA">
          <w:rPr>
            <w:rStyle w:val="ac"/>
            <w:noProof/>
          </w:rPr>
          <w:t>4</w:t>
        </w:r>
        <w:r w:rsidR="003D623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D6233" w:rsidRPr="00DC4FEA">
          <w:rPr>
            <w:rStyle w:val="ac"/>
            <w:noProof/>
          </w:rPr>
          <w:t>Вычислительные эксперименты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_Toc58153732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7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3" w:history="1">
        <w:r w:rsidR="003D6233" w:rsidRPr="00DC4FEA">
          <w:rPr>
            <w:rStyle w:val="ac"/>
            <w:noProof/>
          </w:rPr>
          <w:t>Заключение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_Toc58153733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8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4" w:history="1">
        <w:r w:rsidR="003D6233" w:rsidRPr="00DC4FEA">
          <w:rPr>
            <w:rStyle w:val="ac"/>
            <w:noProof/>
          </w:rPr>
          <w:t>Список литературы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_Toc58153734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9</w:t>
        </w:r>
        <w:r w:rsidR="003D6233">
          <w:rPr>
            <w:noProof/>
            <w:webHidden/>
          </w:rPr>
          <w:fldChar w:fldCharType="end"/>
        </w:r>
      </w:hyperlink>
    </w:p>
    <w:p w:rsidR="003D6233" w:rsidRDefault="00B51CA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8153735" w:history="1">
        <w:r w:rsidR="003D6233" w:rsidRPr="00DC4FEA">
          <w:rPr>
            <w:rStyle w:val="ac"/>
            <w:noProof/>
          </w:rPr>
          <w:t>Приложение</w:t>
        </w:r>
        <w:r w:rsidR="003D6233">
          <w:rPr>
            <w:noProof/>
            <w:webHidden/>
          </w:rPr>
          <w:tab/>
        </w:r>
        <w:r w:rsidR="003D6233">
          <w:rPr>
            <w:noProof/>
            <w:webHidden/>
          </w:rPr>
          <w:fldChar w:fldCharType="begin"/>
        </w:r>
        <w:r w:rsidR="003D6233">
          <w:rPr>
            <w:noProof/>
            <w:webHidden/>
          </w:rPr>
          <w:instrText xml:space="preserve"> PAGEREF _Toc58153735 \h </w:instrText>
        </w:r>
        <w:r w:rsidR="003D6233">
          <w:rPr>
            <w:noProof/>
            <w:webHidden/>
          </w:rPr>
        </w:r>
        <w:r w:rsidR="003D6233">
          <w:rPr>
            <w:noProof/>
            <w:webHidden/>
          </w:rPr>
          <w:fldChar w:fldCharType="separate"/>
        </w:r>
        <w:r w:rsidR="003D6233">
          <w:rPr>
            <w:noProof/>
            <w:webHidden/>
          </w:rPr>
          <w:t>10</w:t>
        </w:r>
        <w:r w:rsidR="003D6233">
          <w:rPr>
            <w:noProof/>
            <w:webHidden/>
          </w:rPr>
          <w:fldChar w:fldCharType="end"/>
        </w:r>
      </w:hyperlink>
    </w:p>
    <w:p w:rsidR="002F6E2E" w:rsidRDefault="003E0391">
      <w:r>
        <w:fldChar w:fldCharType="end"/>
      </w:r>
    </w:p>
    <w:p w:rsidR="00B95350" w:rsidRDefault="001F1095" w:rsidP="001F1095">
      <w:pPr>
        <w:pStyle w:val="1"/>
      </w:pPr>
      <w:bookmarkStart w:id="4" w:name="_Toc35799352"/>
      <w:bookmarkStart w:id="5" w:name="_Toc35799497"/>
      <w:bookmarkStart w:id="6" w:name="_Toc58153725"/>
      <w:r>
        <w:lastRenderedPageBreak/>
        <w:t>Введение</w:t>
      </w:r>
      <w:bookmarkEnd w:id="4"/>
      <w:bookmarkEnd w:id="5"/>
      <w:bookmarkEnd w:id="6"/>
    </w:p>
    <w:p w:rsidR="00515F4A" w:rsidRPr="0096359F" w:rsidRDefault="0096359F" w:rsidP="00515F4A">
      <w:pPr>
        <w:rPr>
          <w:lang w:val="en-US"/>
        </w:rPr>
      </w:pPr>
      <w:r>
        <w:t>Шаблон можно модифицировать, добавлять или убирать заголовки по мере необходимости.</w:t>
      </w:r>
    </w:p>
    <w:p w:rsidR="001F1095" w:rsidRDefault="001F1095" w:rsidP="003A5ED5">
      <w:pPr>
        <w:pStyle w:val="1"/>
        <w:numPr>
          <w:ilvl w:val="0"/>
          <w:numId w:val="8"/>
        </w:numPr>
      </w:pPr>
      <w:bookmarkStart w:id="7" w:name="_Toc35799353"/>
      <w:bookmarkStart w:id="8" w:name="_Toc35799498"/>
      <w:bookmarkStart w:id="9" w:name="_Toc58153726"/>
      <w:r>
        <w:lastRenderedPageBreak/>
        <w:t>Постановка задачи</w:t>
      </w:r>
      <w:bookmarkEnd w:id="7"/>
      <w:bookmarkEnd w:id="8"/>
      <w:bookmarkEnd w:id="9"/>
    </w:p>
    <w:p w:rsidR="009F6410" w:rsidRPr="009F6410" w:rsidRDefault="009F6410" w:rsidP="009F6410"/>
    <w:p w:rsidR="001F1095" w:rsidRDefault="009F6410" w:rsidP="003A5ED5">
      <w:pPr>
        <w:pStyle w:val="1"/>
        <w:numPr>
          <w:ilvl w:val="0"/>
          <w:numId w:val="8"/>
        </w:numPr>
      </w:pPr>
      <w:bookmarkStart w:id="10" w:name="_Toc58153727"/>
      <w:r>
        <w:lastRenderedPageBreak/>
        <w:t>Руководство пользователя</w:t>
      </w:r>
      <w:bookmarkEnd w:id="10"/>
    </w:p>
    <w:p w:rsidR="0074662A" w:rsidRPr="0074662A" w:rsidRDefault="008E3888" w:rsidP="0074662A">
      <w:r w:rsidRPr="008E3888">
        <w:t>Руководство по использованию вашей программы. Необходимо описать все варианты использования программ</w:t>
      </w:r>
      <w:r w:rsidR="00500985" w:rsidRPr="00500985">
        <w:t xml:space="preserve"> </w:t>
      </w:r>
      <w:r w:rsidR="00500985">
        <w:t xml:space="preserve">(как другому программисту использовать вашу библиотеку, заголовочный файл, </w:t>
      </w:r>
      <w:r w:rsidR="00500985" w:rsidRPr="00500985">
        <w:t>функции</w:t>
      </w:r>
      <w:r w:rsidR="00BF7AA5">
        <w:t xml:space="preserve"> и структуры</w:t>
      </w:r>
      <w:r w:rsidR="002406F9">
        <w:t xml:space="preserve"> данных</w:t>
      </w:r>
      <w:r w:rsidR="00500985" w:rsidRPr="00500985">
        <w:t>)</w:t>
      </w:r>
      <w:r w:rsidRPr="008E3888">
        <w:t>.</w:t>
      </w:r>
    </w:p>
    <w:p w:rsidR="0074662A" w:rsidRPr="0074662A" w:rsidRDefault="0074662A" w:rsidP="0074662A"/>
    <w:p w:rsidR="009F6410" w:rsidRDefault="009F6410" w:rsidP="009F6410"/>
    <w:p w:rsidR="009F6410" w:rsidRDefault="009F6410" w:rsidP="003A5ED5">
      <w:pPr>
        <w:pStyle w:val="1"/>
        <w:numPr>
          <w:ilvl w:val="0"/>
          <w:numId w:val="8"/>
        </w:numPr>
      </w:pPr>
      <w:bookmarkStart w:id="11" w:name="_Toc58153728"/>
      <w:r>
        <w:lastRenderedPageBreak/>
        <w:t>Руководство программиста</w:t>
      </w:r>
      <w:bookmarkEnd w:id="11"/>
    </w:p>
    <w:p w:rsidR="009F6410" w:rsidRDefault="009F6410" w:rsidP="003A5ED5">
      <w:pPr>
        <w:pStyle w:val="2"/>
        <w:numPr>
          <w:ilvl w:val="1"/>
          <w:numId w:val="8"/>
        </w:numPr>
      </w:pPr>
      <w:bookmarkStart w:id="12" w:name="_Toc58153729"/>
      <w:r>
        <w:t>Описание структуры программы</w:t>
      </w:r>
      <w:bookmarkEnd w:id="12"/>
    </w:p>
    <w:p w:rsidR="00AA3FB2" w:rsidRPr="0074662A" w:rsidRDefault="00AA3FB2" w:rsidP="00AA3FB2">
      <w:r w:rsidRPr="0074662A"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515F4A" w:rsidRPr="00515F4A" w:rsidRDefault="00515F4A" w:rsidP="00515F4A"/>
    <w:p w:rsidR="009F6410" w:rsidRDefault="00515F4A" w:rsidP="003A5ED5">
      <w:pPr>
        <w:pStyle w:val="2"/>
        <w:numPr>
          <w:ilvl w:val="1"/>
          <w:numId w:val="8"/>
        </w:numPr>
      </w:pPr>
      <w:bookmarkStart w:id="13" w:name="_Toc58153730"/>
      <w:r>
        <w:t>Описание структур данных</w:t>
      </w:r>
      <w:bookmarkEnd w:id="13"/>
    </w:p>
    <w:p w:rsidR="00AA3FB2" w:rsidRPr="0074662A" w:rsidRDefault="00AA3FB2" w:rsidP="00AA3FB2">
      <w:r w:rsidRPr="0074662A">
        <w:t>Описание классов, структур и глобальных переменных, использующихся в программе.</w:t>
      </w:r>
    </w:p>
    <w:p w:rsidR="00515F4A" w:rsidRPr="00515F4A" w:rsidRDefault="00515F4A" w:rsidP="003A5ED5">
      <w:pPr>
        <w:pStyle w:val="2"/>
        <w:numPr>
          <w:ilvl w:val="1"/>
          <w:numId w:val="8"/>
        </w:numPr>
      </w:pPr>
      <w:bookmarkStart w:id="14" w:name="_Toc58153731"/>
      <w:r>
        <w:t>Описание алгоритмов</w:t>
      </w:r>
      <w:bookmarkEnd w:id="14"/>
    </w:p>
    <w:p w:rsidR="00515F4A" w:rsidRDefault="00AA3FB2" w:rsidP="00AA3FB2">
      <w:r w:rsidRPr="00AA3FB2">
        <w:t>Описание алгорит</w:t>
      </w:r>
      <w:r w:rsidR="0031794B">
        <w:t>мов, применяющихся в программе.</w:t>
      </w:r>
    </w:p>
    <w:p w:rsidR="0031794B" w:rsidRDefault="003E2DD8" w:rsidP="0031794B">
      <w:pPr>
        <w:pStyle w:val="1"/>
        <w:numPr>
          <w:ilvl w:val="0"/>
          <w:numId w:val="8"/>
        </w:numPr>
      </w:pPr>
      <w:bookmarkStart w:id="15" w:name="_Toc58153732"/>
      <w:r>
        <w:lastRenderedPageBreak/>
        <w:t>Вычислительные э</w:t>
      </w:r>
      <w:r w:rsidR="0031794B">
        <w:t>ксперименты</w:t>
      </w:r>
      <w:bookmarkEnd w:id="15"/>
    </w:p>
    <w:p w:rsidR="0031794B" w:rsidRPr="00AA3FB2" w:rsidRDefault="0031794B" w:rsidP="0031794B">
      <w:r>
        <w:t>Результаты экспериментов выполненных вашей программой, а так же их анализ.</w:t>
      </w:r>
    </w:p>
    <w:p w:rsidR="001F1095" w:rsidRDefault="002F6E2E" w:rsidP="002F6E2E">
      <w:pPr>
        <w:pStyle w:val="1"/>
      </w:pPr>
      <w:bookmarkStart w:id="16" w:name="_Toc35799361"/>
      <w:bookmarkStart w:id="17" w:name="_Toc35799506"/>
      <w:bookmarkStart w:id="18" w:name="_Toc58153733"/>
      <w:r>
        <w:lastRenderedPageBreak/>
        <w:t>З</w:t>
      </w:r>
      <w:r w:rsidR="001F1095">
        <w:t>а</w:t>
      </w:r>
      <w:r>
        <w:t>к</w:t>
      </w:r>
      <w:r w:rsidR="001F1095">
        <w:t>лючение</w:t>
      </w:r>
      <w:bookmarkEnd w:id="16"/>
      <w:bookmarkEnd w:id="17"/>
      <w:bookmarkEnd w:id="18"/>
    </w:p>
    <w:p w:rsidR="001F1095" w:rsidRDefault="001F1095" w:rsidP="002F6E2E">
      <w:pPr>
        <w:pStyle w:val="1"/>
      </w:pPr>
      <w:bookmarkStart w:id="19" w:name="_Toc35799362"/>
      <w:bookmarkStart w:id="20" w:name="_Toc35799507"/>
      <w:bookmarkStart w:id="21" w:name="_Toc58153734"/>
      <w:r>
        <w:lastRenderedPageBreak/>
        <w:t>Список литературы</w:t>
      </w:r>
      <w:bookmarkEnd w:id="19"/>
      <w:bookmarkEnd w:id="20"/>
      <w:bookmarkEnd w:id="21"/>
    </w:p>
    <w:p w:rsidR="001F1095" w:rsidRPr="00126EF4" w:rsidRDefault="00126EF4" w:rsidP="003A5ED5">
      <w:pPr>
        <w:pStyle w:val="a4"/>
        <w:numPr>
          <w:ilvl w:val="0"/>
          <w:numId w:val="7"/>
        </w:numPr>
      </w:pPr>
      <w:proofErr w:type="spellStart"/>
      <w:r w:rsidRPr="00126EF4">
        <w:rPr>
          <w:shd w:val="clear" w:color="auto" w:fill="FFFFFF"/>
        </w:rPr>
        <w:t>Кормен</w:t>
      </w:r>
      <w:proofErr w:type="spellEnd"/>
      <w:r w:rsidRPr="00126EF4">
        <w:rPr>
          <w:shd w:val="clear" w:color="auto" w:fill="FFFFFF"/>
        </w:rPr>
        <w:t xml:space="preserve"> Т. и др. Алгоритмы. Построение и </w:t>
      </w:r>
      <w:proofErr w:type="gramStart"/>
      <w:r w:rsidRPr="00126EF4">
        <w:rPr>
          <w:shd w:val="clear" w:color="auto" w:fill="FFFFFF"/>
        </w:rPr>
        <w:t>анализ:[</w:t>
      </w:r>
      <w:proofErr w:type="gramEnd"/>
      <w:r w:rsidRPr="00126EF4">
        <w:rPr>
          <w:shd w:val="clear" w:color="auto" w:fill="FFFFFF"/>
        </w:rPr>
        <w:t>пер. с англ.]. – Издательский дом Вильямс, 2009.</w:t>
      </w:r>
    </w:p>
    <w:p w:rsidR="00126EF4" w:rsidRDefault="00126EF4" w:rsidP="003A5ED5">
      <w:pPr>
        <w:pStyle w:val="a4"/>
        <w:numPr>
          <w:ilvl w:val="0"/>
          <w:numId w:val="7"/>
        </w:numPr>
      </w:pPr>
      <w:proofErr w:type="spellStart"/>
      <w:r w:rsidRPr="00126EF4">
        <w:rPr>
          <w:shd w:val="clear" w:color="auto" w:fill="FFFFFF"/>
        </w:rPr>
        <w:t>Кормен</w:t>
      </w:r>
      <w:proofErr w:type="spellEnd"/>
      <w:r w:rsidRPr="00126EF4">
        <w:rPr>
          <w:shd w:val="clear" w:color="auto" w:fill="FFFFFF"/>
        </w:rPr>
        <w:t xml:space="preserve"> Т. и др. Алгоритмы. Построение и </w:t>
      </w:r>
      <w:proofErr w:type="gramStart"/>
      <w:r w:rsidRPr="00126EF4">
        <w:rPr>
          <w:shd w:val="clear" w:color="auto" w:fill="FFFFFF"/>
        </w:rPr>
        <w:t>анализ:[</w:t>
      </w:r>
      <w:proofErr w:type="gramEnd"/>
      <w:r w:rsidRPr="00126EF4">
        <w:rPr>
          <w:shd w:val="clear" w:color="auto" w:fill="FFFFFF"/>
        </w:rPr>
        <w:t>пер. с англ.]. – Издательский дом Вильямс, 2009.</w:t>
      </w:r>
    </w:p>
    <w:p w:rsidR="001F1095" w:rsidRDefault="00515F4A" w:rsidP="00515F4A">
      <w:pPr>
        <w:pStyle w:val="1"/>
      </w:pPr>
      <w:bookmarkStart w:id="22" w:name="_Toc58153735"/>
      <w:r>
        <w:lastRenderedPageBreak/>
        <w:t>Приложение</w:t>
      </w:r>
      <w:bookmarkEnd w:id="22"/>
    </w:p>
    <w:sectPr w:rsidR="001F1095" w:rsidSect="006F57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CA4" w:rsidRDefault="00B51CA4" w:rsidP="006F5765">
      <w:pPr>
        <w:spacing w:line="240" w:lineRule="auto"/>
      </w:pPr>
      <w:r>
        <w:separator/>
      </w:r>
    </w:p>
  </w:endnote>
  <w:endnote w:type="continuationSeparator" w:id="0">
    <w:p w:rsidR="00B51CA4" w:rsidRDefault="00B51CA4" w:rsidP="006F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941201"/>
      <w:docPartObj>
        <w:docPartGallery w:val="Page Numbers (Bottom of Page)"/>
        <w:docPartUnique/>
      </w:docPartObj>
    </w:sdtPr>
    <w:sdtEndPr/>
    <w:sdtContent>
      <w:p w:rsidR="006F5765" w:rsidRDefault="006F576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59F">
          <w:rPr>
            <w:noProof/>
          </w:rPr>
          <w:t>4</w:t>
        </w:r>
        <w:r>
          <w:fldChar w:fldCharType="end"/>
        </w:r>
      </w:p>
    </w:sdtContent>
  </w:sdt>
  <w:p w:rsidR="006F5765" w:rsidRDefault="006F5765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CA4" w:rsidRDefault="00B51CA4" w:rsidP="006F5765">
      <w:pPr>
        <w:spacing w:line="240" w:lineRule="auto"/>
      </w:pPr>
      <w:r>
        <w:separator/>
      </w:r>
    </w:p>
  </w:footnote>
  <w:footnote w:type="continuationSeparator" w:id="0">
    <w:p w:rsidR="00B51CA4" w:rsidRDefault="00B51CA4" w:rsidP="006F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68EE4B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16073DED"/>
    <w:multiLevelType w:val="multilevel"/>
    <w:tmpl w:val="132E0C08"/>
    <w:numStyleLink w:val="a0"/>
  </w:abstractNum>
  <w:abstractNum w:abstractNumId="2">
    <w:nsid w:val="232325C7"/>
    <w:multiLevelType w:val="multilevel"/>
    <w:tmpl w:val="06F89584"/>
    <w:styleLink w:val="a1"/>
    <w:lvl w:ilvl="0">
      <w:start w:val="1"/>
      <w:numFmt w:val="decimal"/>
      <w:lvlText w:val="ШАГ %1."/>
      <w:lvlJc w:val="left"/>
      <w:pPr>
        <w:tabs>
          <w:tab w:val="num" w:pos="1531"/>
        </w:tabs>
        <w:ind w:left="1531" w:hanging="96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ШАГ %1.%2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ШАГ %1.%2.%3."/>
      <w:lvlJc w:val="left"/>
      <w:pPr>
        <w:tabs>
          <w:tab w:val="num" w:pos="2722"/>
        </w:tabs>
        <w:ind w:left="2722" w:hanging="130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307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3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71" w:hanging="360"/>
      </w:pPr>
      <w:rPr>
        <w:rFonts w:hint="default"/>
      </w:rPr>
    </w:lvl>
  </w:abstractNum>
  <w:abstractNum w:abstractNumId="3">
    <w:nsid w:val="32534C93"/>
    <w:multiLevelType w:val="multilevel"/>
    <w:tmpl w:val="11E28CA2"/>
    <w:styleLink w:val="a2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57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4A13AA"/>
    <w:multiLevelType w:val="multilevel"/>
    <w:tmpl w:val="132E0C08"/>
    <w:styleLink w:val="a0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A536183"/>
    <w:multiLevelType w:val="multilevel"/>
    <w:tmpl w:val="99D8801A"/>
    <w:styleLink w:val="a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FF90237"/>
    <w:multiLevelType w:val="hybridMultilevel"/>
    <w:tmpl w:val="52B8DA6A"/>
    <w:lvl w:ilvl="0" w:tplc="7B18EC1E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482FB3"/>
    <w:multiLevelType w:val="multilevel"/>
    <w:tmpl w:val="99D8801A"/>
    <w:numStyleLink w:val="a3"/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B2"/>
    <w:rsid w:val="00012A44"/>
    <w:rsid w:val="00077DC9"/>
    <w:rsid w:val="00091510"/>
    <w:rsid w:val="00091B30"/>
    <w:rsid w:val="00126EF4"/>
    <w:rsid w:val="001F1095"/>
    <w:rsid w:val="002406F9"/>
    <w:rsid w:val="00282847"/>
    <w:rsid w:val="002F6E2E"/>
    <w:rsid w:val="0031794B"/>
    <w:rsid w:val="003216E3"/>
    <w:rsid w:val="003567EE"/>
    <w:rsid w:val="003A5ED5"/>
    <w:rsid w:val="003D6233"/>
    <w:rsid w:val="003E0391"/>
    <w:rsid w:val="003E2DD8"/>
    <w:rsid w:val="00500985"/>
    <w:rsid w:val="00515F4A"/>
    <w:rsid w:val="00533DF0"/>
    <w:rsid w:val="00581AA2"/>
    <w:rsid w:val="005C276F"/>
    <w:rsid w:val="006D1309"/>
    <w:rsid w:val="006F5765"/>
    <w:rsid w:val="0074662A"/>
    <w:rsid w:val="0083488D"/>
    <w:rsid w:val="008E3888"/>
    <w:rsid w:val="0096359F"/>
    <w:rsid w:val="009F6410"/>
    <w:rsid w:val="00A40D0C"/>
    <w:rsid w:val="00A97D68"/>
    <w:rsid w:val="00AA3FB2"/>
    <w:rsid w:val="00AB3065"/>
    <w:rsid w:val="00B51CA4"/>
    <w:rsid w:val="00B95350"/>
    <w:rsid w:val="00BD28BE"/>
    <w:rsid w:val="00BF7AA5"/>
    <w:rsid w:val="00CC7197"/>
    <w:rsid w:val="00E3562C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8F804-30C7-4B82-B6C0-27A2006D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1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2F6E2E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2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B87F-E960-438B-A87A-EE7A8EDE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10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2020-12-06T10:10:00Z</dcterms:created>
  <dcterms:modified xsi:type="dcterms:W3CDTF">2020-12-06T10:43:00Z</dcterms:modified>
</cp:coreProperties>
</file>